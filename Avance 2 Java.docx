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3DBB4" w14:textId="77777777" w:rsidR="007451DE" w:rsidRPr="007451DE" w:rsidRDefault="007451DE" w:rsidP="007451D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8"/>
        <w:gridCol w:w="1474"/>
        <w:gridCol w:w="2842"/>
      </w:tblGrid>
      <w:tr w:rsidR="007451DE" w:rsidRPr="003B0FAA" w14:paraId="518572F5" w14:textId="77777777" w:rsidTr="00320538">
        <w:tc>
          <w:tcPr>
            <w:tcW w:w="5652" w:type="dxa"/>
            <w:gridSpan w:val="2"/>
          </w:tcPr>
          <w:p w14:paraId="02B04E87" w14:textId="77777777" w:rsidR="007451DE" w:rsidRPr="003B0FAA" w:rsidRDefault="007451DE" w:rsidP="003B0FAA">
            <w:pPr>
              <w:spacing w:line="360" w:lineRule="auto"/>
              <w:rPr>
                <w:rFonts w:ascii="Arial" w:hAnsi="Arial" w:cs="Arial"/>
              </w:rPr>
            </w:pPr>
            <w:r w:rsidRPr="003B0FAA">
              <w:rPr>
                <w:rFonts w:ascii="Arial" w:hAnsi="Arial" w:cs="Arial"/>
                <w:b/>
              </w:rPr>
              <w:t>Nombre</w:t>
            </w:r>
            <w:r w:rsidRPr="003B0FAA">
              <w:rPr>
                <w:rFonts w:ascii="Arial" w:hAnsi="Arial" w:cs="Arial"/>
              </w:rPr>
              <w:t>:</w:t>
            </w:r>
            <w:r w:rsidR="00BE2643" w:rsidRPr="003B0FAA">
              <w:rPr>
                <w:rFonts w:ascii="Arial" w:hAnsi="Arial" w:cs="Arial"/>
              </w:rPr>
              <w:t xml:space="preserve"> </w:t>
            </w:r>
            <w:r w:rsidR="00DC2926">
              <w:rPr>
                <w:rFonts w:ascii="Arial" w:hAnsi="Arial" w:cs="Arial"/>
              </w:rPr>
              <w:t>Hector Jesús Hermosillo Mena</w:t>
            </w:r>
          </w:p>
        </w:tc>
        <w:tc>
          <w:tcPr>
            <w:tcW w:w="2842" w:type="dxa"/>
          </w:tcPr>
          <w:p w14:paraId="40C1451E" w14:textId="77777777" w:rsidR="007451DE" w:rsidRPr="003B0FAA" w:rsidRDefault="007451DE" w:rsidP="003B0FAA">
            <w:pPr>
              <w:spacing w:line="360" w:lineRule="auto"/>
              <w:rPr>
                <w:rFonts w:ascii="Arial" w:hAnsi="Arial" w:cs="Arial"/>
              </w:rPr>
            </w:pPr>
            <w:r w:rsidRPr="003B0FAA">
              <w:rPr>
                <w:rFonts w:ascii="Arial" w:hAnsi="Arial" w:cs="Arial"/>
                <w:b/>
              </w:rPr>
              <w:t>Matrícula</w:t>
            </w:r>
            <w:r w:rsidRPr="003B0FAA">
              <w:rPr>
                <w:rFonts w:ascii="Arial" w:hAnsi="Arial" w:cs="Arial"/>
              </w:rPr>
              <w:t>:</w:t>
            </w:r>
            <w:r w:rsidR="00BE2643" w:rsidRPr="003B0FAA">
              <w:rPr>
                <w:rFonts w:ascii="Arial" w:hAnsi="Arial" w:cs="Arial"/>
              </w:rPr>
              <w:t xml:space="preserve"> </w:t>
            </w:r>
            <w:r w:rsidR="00DC2926">
              <w:rPr>
                <w:rFonts w:ascii="Arial" w:hAnsi="Arial" w:cs="Arial"/>
              </w:rPr>
              <w:t>2767314</w:t>
            </w:r>
          </w:p>
        </w:tc>
      </w:tr>
      <w:tr w:rsidR="007451DE" w:rsidRPr="003B0FAA" w14:paraId="6705D091" w14:textId="77777777" w:rsidTr="00320538">
        <w:tc>
          <w:tcPr>
            <w:tcW w:w="4178" w:type="dxa"/>
          </w:tcPr>
          <w:p w14:paraId="0797F06F" w14:textId="77777777" w:rsidR="007451DE" w:rsidRPr="003B0FAA" w:rsidRDefault="007451DE" w:rsidP="003B0FAA">
            <w:pPr>
              <w:spacing w:line="360" w:lineRule="auto"/>
              <w:rPr>
                <w:rFonts w:ascii="Arial" w:hAnsi="Arial" w:cs="Arial"/>
                <w:b/>
              </w:rPr>
            </w:pPr>
            <w:r w:rsidRPr="003B0FAA">
              <w:rPr>
                <w:rFonts w:ascii="Arial" w:hAnsi="Arial" w:cs="Arial"/>
                <w:b/>
              </w:rPr>
              <w:t>Nombre del curso:</w:t>
            </w:r>
            <w:r w:rsidRPr="003B0FAA">
              <w:rPr>
                <w:rFonts w:ascii="Arial" w:hAnsi="Arial" w:cs="Arial"/>
              </w:rPr>
              <w:t xml:space="preserve"> </w:t>
            </w:r>
          </w:p>
          <w:p w14:paraId="6AEF741D" w14:textId="44431A77" w:rsidR="007451DE" w:rsidRPr="003B0FAA" w:rsidRDefault="00320538" w:rsidP="003B0F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Computación en Java</w:t>
            </w:r>
          </w:p>
        </w:tc>
        <w:tc>
          <w:tcPr>
            <w:tcW w:w="4316" w:type="dxa"/>
            <w:gridSpan w:val="2"/>
          </w:tcPr>
          <w:p w14:paraId="7F4679A9" w14:textId="77777777" w:rsidR="007451DE" w:rsidRPr="003B0FAA" w:rsidRDefault="007451DE" w:rsidP="003B0FAA">
            <w:pPr>
              <w:spacing w:line="360" w:lineRule="auto"/>
              <w:rPr>
                <w:rFonts w:ascii="Arial" w:hAnsi="Arial" w:cs="Arial"/>
              </w:rPr>
            </w:pPr>
            <w:r w:rsidRPr="003B0FAA">
              <w:rPr>
                <w:rFonts w:ascii="Arial" w:hAnsi="Arial" w:cs="Arial"/>
                <w:b/>
              </w:rPr>
              <w:t>Nombre del profesor</w:t>
            </w:r>
            <w:r w:rsidRPr="003B0FAA">
              <w:rPr>
                <w:rFonts w:ascii="Arial" w:hAnsi="Arial" w:cs="Arial"/>
              </w:rPr>
              <w:t xml:space="preserve">: </w:t>
            </w:r>
          </w:p>
          <w:p w14:paraId="4DB655C9" w14:textId="080F965E" w:rsidR="007451DE" w:rsidRPr="003B0FAA" w:rsidRDefault="00320538" w:rsidP="003B0F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Alfredo Jiménez Hernández</w:t>
            </w:r>
          </w:p>
        </w:tc>
      </w:tr>
      <w:tr w:rsidR="007451DE" w:rsidRPr="003B0FAA" w14:paraId="67C3CD47" w14:textId="77777777" w:rsidTr="00320538">
        <w:tc>
          <w:tcPr>
            <w:tcW w:w="4178" w:type="dxa"/>
          </w:tcPr>
          <w:p w14:paraId="651F2EA1" w14:textId="77777777" w:rsidR="007451DE" w:rsidRPr="003B0FAA" w:rsidRDefault="007451DE" w:rsidP="003B0FAA">
            <w:pPr>
              <w:spacing w:line="360" w:lineRule="auto"/>
              <w:rPr>
                <w:rFonts w:ascii="Arial" w:hAnsi="Arial" w:cs="Arial"/>
              </w:rPr>
            </w:pPr>
            <w:r w:rsidRPr="003B0FAA">
              <w:rPr>
                <w:rFonts w:ascii="Arial" w:hAnsi="Arial" w:cs="Arial"/>
                <w:b/>
              </w:rPr>
              <w:t>Módulo</w:t>
            </w:r>
            <w:r w:rsidRPr="003B0FAA">
              <w:rPr>
                <w:rFonts w:ascii="Arial" w:hAnsi="Arial" w:cs="Arial"/>
              </w:rPr>
              <w:t>:</w:t>
            </w:r>
          </w:p>
          <w:p w14:paraId="784CBC2A" w14:textId="5D5B1049" w:rsidR="007451DE" w:rsidRPr="003B0FAA" w:rsidRDefault="00320538" w:rsidP="003B0F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316" w:type="dxa"/>
            <w:gridSpan w:val="2"/>
          </w:tcPr>
          <w:p w14:paraId="32DB83C1" w14:textId="77777777" w:rsidR="007451DE" w:rsidRPr="003B0FAA" w:rsidRDefault="007451DE" w:rsidP="003B0FAA">
            <w:pPr>
              <w:spacing w:line="360" w:lineRule="auto"/>
              <w:rPr>
                <w:rFonts w:ascii="Arial" w:hAnsi="Arial" w:cs="Arial"/>
              </w:rPr>
            </w:pPr>
            <w:r w:rsidRPr="003B0FAA">
              <w:rPr>
                <w:rFonts w:ascii="Arial" w:hAnsi="Arial" w:cs="Arial"/>
                <w:b/>
              </w:rPr>
              <w:t>Actividad</w:t>
            </w:r>
            <w:r w:rsidRPr="003B0FAA">
              <w:rPr>
                <w:rFonts w:ascii="Arial" w:hAnsi="Arial" w:cs="Arial"/>
              </w:rPr>
              <w:t>:</w:t>
            </w:r>
          </w:p>
          <w:p w14:paraId="2A5A5D8E" w14:textId="73370C02" w:rsidR="007451DE" w:rsidRPr="003B0FAA" w:rsidRDefault="00320538" w:rsidP="003B0F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Avance 2 evidencia</w:t>
            </w:r>
          </w:p>
        </w:tc>
      </w:tr>
    </w:tbl>
    <w:p w14:paraId="6F084842" w14:textId="77777777" w:rsidR="007451DE" w:rsidRPr="007451DE" w:rsidRDefault="007451DE" w:rsidP="007451DE">
      <w:pPr>
        <w:rPr>
          <w:rFonts w:ascii="Arial" w:hAnsi="Arial" w:cs="Arial"/>
        </w:rPr>
      </w:pPr>
    </w:p>
    <w:p w14:paraId="2BC8FB9F" w14:textId="77777777" w:rsidR="007451DE" w:rsidRDefault="007451DE" w:rsidP="007451DE">
      <w:pPr>
        <w:rPr>
          <w:noProof/>
          <w:lang w:val="es-MX" w:eastAsia="es-MX"/>
        </w:rPr>
      </w:pPr>
    </w:p>
    <w:p w14:paraId="5869CF1D" w14:textId="77777777" w:rsidR="007736BF" w:rsidRDefault="007736BF" w:rsidP="007451DE">
      <w:pPr>
        <w:rPr>
          <w:noProof/>
          <w:lang w:val="es-MX" w:eastAsia="es-MX"/>
        </w:rPr>
      </w:pPr>
    </w:p>
    <w:p w14:paraId="6E3B68E5" w14:textId="77777777" w:rsidR="007736BF" w:rsidRDefault="007736BF" w:rsidP="007451DE">
      <w:pPr>
        <w:rPr>
          <w:noProof/>
          <w:lang w:val="es-MX" w:eastAsia="es-MX"/>
        </w:rPr>
      </w:pPr>
    </w:p>
    <w:p w14:paraId="7833FF77" w14:textId="38DDF48C" w:rsidR="007736BF" w:rsidRDefault="00320538" w:rsidP="007736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5BB424B" wp14:editId="7CEF929A">
            <wp:extent cx="5391150" cy="2047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72A1" w14:textId="0A69672E" w:rsidR="00320538" w:rsidRDefault="00320538" w:rsidP="007736BF">
      <w:pPr>
        <w:rPr>
          <w:rFonts w:ascii="Arial" w:hAnsi="Arial" w:cs="Arial"/>
          <w:sz w:val="20"/>
          <w:szCs w:val="20"/>
        </w:rPr>
      </w:pPr>
    </w:p>
    <w:p w14:paraId="08A7F747" w14:textId="2EC60EAC" w:rsidR="00320538" w:rsidRDefault="00320538" w:rsidP="007736BF">
      <w:pPr>
        <w:rPr>
          <w:rFonts w:ascii="Arial" w:hAnsi="Arial" w:cs="Arial"/>
          <w:sz w:val="20"/>
          <w:szCs w:val="20"/>
        </w:rPr>
      </w:pPr>
    </w:p>
    <w:p w14:paraId="7F2DB8F1" w14:textId="72C065E2" w:rsidR="00320538" w:rsidRDefault="00320538" w:rsidP="007736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Pseudocódigo de la evidencia 1</w:t>
      </w:r>
    </w:p>
    <w:p w14:paraId="5A117694" w14:textId="32DABD08" w:rsidR="00320538" w:rsidRDefault="00320538" w:rsidP="007736BF">
      <w:pPr>
        <w:rPr>
          <w:rFonts w:ascii="Arial" w:hAnsi="Arial" w:cs="Arial"/>
          <w:sz w:val="20"/>
          <w:szCs w:val="20"/>
        </w:rPr>
      </w:pPr>
    </w:p>
    <w:p w14:paraId="085F072E" w14:textId="130C70D3" w:rsidR="00F62292" w:rsidRDefault="00F62292" w:rsidP="00F6229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hacer</w:t>
      </w:r>
    </w:p>
    <w:p w14:paraId="0C929A1A" w14:textId="7862FBB3" w:rsidR="00320538" w:rsidRDefault="00320538" w:rsidP="00F62292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Escribir “Ingresar Usuario”</w:t>
      </w:r>
    </w:p>
    <w:p w14:paraId="51882A6B" w14:textId="2338F16F" w:rsidR="00320538" w:rsidRDefault="00320538" w:rsidP="00F62292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Leer usuario</w:t>
      </w:r>
    </w:p>
    <w:p w14:paraId="4349F730" w14:textId="0E4F9F4F" w:rsidR="00320538" w:rsidRDefault="00320538" w:rsidP="00F62292">
      <w:pPr>
        <w:ind w:left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Escribir “Ingrese </w:t>
      </w:r>
      <w:proofErr w:type="spellStart"/>
      <w:r>
        <w:rPr>
          <w:rFonts w:ascii="Arial" w:hAnsi="Arial" w:cs="Arial"/>
          <w:sz w:val="20"/>
          <w:szCs w:val="20"/>
        </w:rPr>
        <w:t>contrase</w:t>
      </w:r>
      <w:r>
        <w:rPr>
          <w:rFonts w:ascii="Arial" w:hAnsi="Arial" w:cs="Arial"/>
          <w:sz w:val="20"/>
          <w:szCs w:val="20"/>
          <w:lang w:val="es-MX"/>
        </w:rPr>
        <w:t>ña</w:t>
      </w:r>
      <w:proofErr w:type="spellEnd"/>
      <w:r>
        <w:rPr>
          <w:rFonts w:ascii="Arial" w:hAnsi="Arial" w:cs="Arial"/>
          <w:sz w:val="20"/>
          <w:szCs w:val="20"/>
          <w:lang w:val="en-US"/>
        </w:rPr>
        <w:t>”</w:t>
      </w:r>
    </w:p>
    <w:p w14:paraId="2B997386" w14:textId="4EB5BF44" w:rsidR="00320538" w:rsidRDefault="00320538" w:rsidP="00F62292">
      <w:pPr>
        <w:ind w:left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Leer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contrase</w:t>
      </w:r>
      <w:proofErr w:type="spellEnd"/>
      <w:r>
        <w:rPr>
          <w:rFonts w:ascii="Arial" w:hAnsi="Arial" w:cs="Arial"/>
          <w:sz w:val="20"/>
          <w:szCs w:val="20"/>
          <w:lang w:val="es-MX"/>
        </w:rPr>
        <w:t>ñ</w:t>
      </w:r>
      <w:r>
        <w:rPr>
          <w:rFonts w:ascii="Arial" w:hAnsi="Arial" w:cs="Arial"/>
          <w:sz w:val="20"/>
          <w:szCs w:val="20"/>
          <w:lang w:val="en-US"/>
        </w:rPr>
        <w:t xml:space="preserve">a  </w:t>
      </w:r>
    </w:p>
    <w:p w14:paraId="2D77702B" w14:textId="5A16F1A5" w:rsidR="00320538" w:rsidRDefault="00320538" w:rsidP="007736BF">
      <w:pPr>
        <w:rPr>
          <w:rFonts w:ascii="Arial" w:hAnsi="Arial" w:cs="Arial"/>
          <w:sz w:val="20"/>
          <w:szCs w:val="20"/>
          <w:lang w:val="en-US"/>
        </w:rPr>
      </w:pPr>
    </w:p>
    <w:p w14:paraId="3D41207B" w14:textId="253770F7" w:rsidR="00320538" w:rsidRDefault="00F62292" w:rsidP="007736BF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Mientras usuario y contraseña validas</w:t>
      </w:r>
    </w:p>
    <w:p w14:paraId="5AF57584" w14:textId="15AA353A" w:rsidR="00F62292" w:rsidRDefault="00F62292" w:rsidP="007736BF">
      <w:pPr>
        <w:rPr>
          <w:rFonts w:ascii="Arial" w:hAnsi="Arial" w:cs="Arial"/>
          <w:sz w:val="20"/>
          <w:szCs w:val="20"/>
          <w:lang w:val="es-MX"/>
        </w:rPr>
      </w:pPr>
    </w:p>
    <w:p w14:paraId="3DC8B79B" w14:textId="1DA52BC6" w:rsidR="00F62292" w:rsidRDefault="00F62292" w:rsidP="007736BF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Escribir ¨Crear cita¨</w:t>
      </w:r>
    </w:p>
    <w:p w14:paraId="648D1FBF" w14:textId="7457541E" w:rsidR="00F62292" w:rsidRDefault="00F62292" w:rsidP="007736BF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 Si hay doctor </w:t>
      </w:r>
    </w:p>
    <w:p w14:paraId="5542ED25" w14:textId="74404313" w:rsidR="00F62292" w:rsidRDefault="00F62292" w:rsidP="007736BF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     Asignar doctor</w:t>
      </w:r>
    </w:p>
    <w:p w14:paraId="605A2DB5" w14:textId="480E322C" w:rsidR="00F62292" w:rsidRDefault="00F62292" w:rsidP="007736BF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      </w:t>
      </w:r>
      <w:r>
        <w:rPr>
          <w:rFonts w:ascii="Arial" w:hAnsi="Arial" w:cs="Arial"/>
          <w:sz w:val="20"/>
          <w:szCs w:val="20"/>
          <w:lang w:val="es-MX"/>
        </w:rPr>
        <w:tab/>
        <w:t xml:space="preserve"> Si hay paciente </w:t>
      </w:r>
    </w:p>
    <w:p w14:paraId="624053AA" w14:textId="2DB33A9D" w:rsidR="00F62292" w:rsidRDefault="00F62292" w:rsidP="007736BF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          </w:t>
      </w:r>
      <w:r>
        <w:rPr>
          <w:rFonts w:ascii="Arial" w:hAnsi="Arial" w:cs="Arial"/>
          <w:sz w:val="20"/>
          <w:szCs w:val="20"/>
          <w:lang w:val="es-MX"/>
        </w:rPr>
        <w:tab/>
      </w:r>
      <w:r>
        <w:rPr>
          <w:rFonts w:ascii="Arial" w:hAnsi="Arial" w:cs="Arial"/>
          <w:sz w:val="20"/>
          <w:szCs w:val="20"/>
          <w:lang w:val="es-MX"/>
        </w:rPr>
        <w:tab/>
        <w:t xml:space="preserve">Asignar paciente </w:t>
      </w:r>
    </w:p>
    <w:p w14:paraId="270489F7" w14:textId="553303F0" w:rsidR="00F62292" w:rsidRDefault="00F62292" w:rsidP="007736BF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          </w:t>
      </w:r>
      <w:r>
        <w:rPr>
          <w:rFonts w:ascii="Arial" w:hAnsi="Arial" w:cs="Arial"/>
          <w:sz w:val="20"/>
          <w:szCs w:val="20"/>
          <w:lang w:val="es-MX"/>
        </w:rPr>
        <w:tab/>
      </w:r>
      <w:r>
        <w:rPr>
          <w:rFonts w:ascii="Arial" w:hAnsi="Arial" w:cs="Arial"/>
          <w:sz w:val="20"/>
          <w:szCs w:val="20"/>
          <w:lang w:val="es-MX"/>
        </w:rPr>
        <w:tab/>
        <w:t>Establecer hora</w:t>
      </w:r>
    </w:p>
    <w:p w14:paraId="75DC9231" w14:textId="06170617" w:rsidR="00F62292" w:rsidRDefault="00F62292" w:rsidP="007736BF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          </w:t>
      </w:r>
      <w:r>
        <w:rPr>
          <w:rFonts w:ascii="Arial" w:hAnsi="Arial" w:cs="Arial"/>
          <w:sz w:val="20"/>
          <w:szCs w:val="20"/>
          <w:lang w:val="es-MX"/>
        </w:rPr>
        <w:tab/>
      </w:r>
      <w:r>
        <w:rPr>
          <w:rFonts w:ascii="Arial" w:hAnsi="Arial" w:cs="Arial"/>
          <w:sz w:val="20"/>
          <w:szCs w:val="20"/>
          <w:lang w:val="es-MX"/>
        </w:rPr>
        <w:tab/>
        <w:t>Establecer fecha</w:t>
      </w:r>
    </w:p>
    <w:p w14:paraId="70BD5A60" w14:textId="3C514F43" w:rsidR="00F62292" w:rsidRDefault="00F62292" w:rsidP="007736BF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        </w:t>
      </w:r>
      <w:r>
        <w:rPr>
          <w:rFonts w:ascii="Arial" w:hAnsi="Arial" w:cs="Arial"/>
          <w:sz w:val="20"/>
          <w:szCs w:val="20"/>
          <w:lang w:val="es-MX"/>
        </w:rPr>
        <w:tab/>
        <w:t>Si no</w:t>
      </w:r>
    </w:p>
    <w:p w14:paraId="0A3E9493" w14:textId="1E247D97" w:rsidR="00F62292" w:rsidRDefault="00F62292" w:rsidP="007736BF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       </w:t>
      </w:r>
      <w:r>
        <w:rPr>
          <w:rFonts w:ascii="Arial" w:hAnsi="Arial" w:cs="Arial"/>
          <w:sz w:val="20"/>
          <w:szCs w:val="20"/>
          <w:lang w:val="es-MX"/>
        </w:rPr>
        <w:tab/>
      </w:r>
      <w:r>
        <w:rPr>
          <w:rFonts w:ascii="Arial" w:hAnsi="Arial" w:cs="Arial"/>
          <w:sz w:val="20"/>
          <w:szCs w:val="20"/>
          <w:lang w:val="es-MX"/>
        </w:rPr>
        <w:tab/>
        <w:t>Escribir ¨Ingrese nombre¨</w:t>
      </w:r>
    </w:p>
    <w:p w14:paraId="78F2DF32" w14:textId="3C6881F7" w:rsidR="00672E4A" w:rsidRDefault="00672E4A" w:rsidP="007736BF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ab/>
      </w:r>
      <w:r>
        <w:rPr>
          <w:rFonts w:ascii="Arial" w:hAnsi="Arial" w:cs="Arial"/>
          <w:sz w:val="20"/>
          <w:szCs w:val="20"/>
          <w:lang w:val="es-MX"/>
        </w:rPr>
        <w:tab/>
        <w:t>Leer nombre paciente</w:t>
      </w:r>
    </w:p>
    <w:p w14:paraId="5281117C" w14:textId="2F02F5D8" w:rsidR="00F62292" w:rsidRDefault="00F62292" w:rsidP="007736BF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   Si no</w:t>
      </w:r>
    </w:p>
    <w:p w14:paraId="37E51E60" w14:textId="0844F2D2" w:rsidR="00672E4A" w:rsidRDefault="00F62292" w:rsidP="007736BF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   </w:t>
      </w:r>
      <w:r w:rsidR="00672E4A">
        <w:rPr>
          <w:rFonts w:ascii="Arial" w:hAnsi="Arial" w:cs="Arial"/>
          <w:sz w:val="20"/>
          <w:szCs w:val="20"/>
          <w:lang w:val="es-MX"/>
        </w:rPr>
        <w:t xml:space="preserve">    Escribir ¨Ingrese datos¨</w:t>
      </w:r>
    </w:p>
    <w:p w14:paraId="58241DDB" w14:textId="11EE2FB5" w:rsidR="00672E4A" w:rsidRDefault="00672E4A" w:rsidP="007736BF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       Leer nombre doctor</w:t>
      </w:r>
    </w:p>
    <w:p w14:paraId="79A8E7F3" w14:textId="1BB9C003" w:rsidR="00672E4A" w:rsidRDefault="00672E4A" w:rsidP="007736BF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Si datos no validos </w:t>
      </w:r>
    </w:p>
    <w:p w14:paraId="4007F900" w14:textId="1A3495A9" w:rsidR="00672E4A" w:rsidRDefault="00672E4A" w:rsidP="007736BF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      Escribir ¨Inténtelo </w:t>
      </w:r>
      <w:proofErr w:type="gramStart"/>
      <w:r>
        <w:rPr>
          <w:rFonts w:ascii="Arial" w:hAnsi="Arial" w:cs="Arial"/>
          <w:sz w:val="20"/>
          <w:szCs w:val="20"/>
          <w:lang w:val="es-MX"/>
        </w:rPr>
        <w:t>de  nuevo</w:t>
      </w:r>
      <w:proofErr w:type="gramEnd"/>
      <w:r>
        <w:rPr>
          <w:rFonts w:ascii="Arial" w:hAnsi="Arial" w:cs="Arial"/>
          <w:sz w:val="20"/>
          <w:szCs w:val="20"/>
          <w:lang w:val="es-MX"/>
        </w:rPr>
        <w:t>, datos erróneos¨</w:t>
      </w:r>
    </w:p>
    <w:p w14:paraId="76959E30" w14:textId="6A89EB21" w:rsidR="00F62292" w:rsidRPr="00320538" w:rsidRDefault="00F62292" w:rsidP="007736BF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       </w:t>
      </w:r>
    </w:p>
    <w:p w14:paraId="5666D9A4" w14:textId="5DB081F6" w:rsidR="00320538" w:rsidRDefault="00320538" w:rsidP="007736BF">
      <w:pPr>
        <w:rPr>
          <w:rFonts w:ascii="Arial" w:hAnsi="Arial" w:cs="Arial"/>
          <w:sz w:val="20"/>
          <w:szCs w:val="20"/>
          <w:lang w:val="en-US"/>
        </w:rPr>
      </w:pPr>
    </w:p>
    <w:p w14:paraId="5776AFB4" w14:textId="139DBBB9" w:rsidR="00F62292" w:rsidRDefault="00F62292" w:rsidP="007736BF">
      <w:pPr>
        <w:rPr>
          <w:rFonts w:ascii="Arial" w:hAnsi="Arial" w:cs="Arial"/>
          <w:sz w:val="20"/>
          <w:szCs w:val="20"/>
          <w:lang w:val="en-US"/>
        </w:rPr>
      </w:pPr>
    </w:p>
    <w:p w14:paraId="30EFFF05" w14:textId="77777777" w:rsidR="00320538" w:rsidRPr="00320538" w:rsidRDefault="00320538" w:rsidP="007736BF">
      <w:pPr>
        <w:rPr>
          <w:rFonts w:ascii="Arial" w:hAnsi="Arial" w:cs="Arial"/>
          <w:sz w:val="20"/>
          <w:szCs w:val="20"/>
          <w:lang w:val="en-US"/>
        </w:rPr>
      </w:pPr>
    </w:p>
    <w:sectPr w:rsidR="00320538" w:rsidRPr="0032053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61C0D" w14:textId="77777777" w:rsidR="00454196" w:rsidRDefault="00454196">
      <w:r>
        <w:separator/>
      </w:r>
    </w:p>
  </w:endnote>
  <w:endnote w:type="continuationSeparator" w:id="0">
    <w:p w14:paraId="343F57A6" w14:textId="77777777" w:rsidR="00454196" w:rsidRDefault="00454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64C55" w14:textId="77777777" w:rsidR="00454196" w:rsidRDefault="00454196">
      <w:r>
        <w:separator/>
      </w:r>
    </w:p>
  </w:footnote>
  <w:footnote w:type="continuationSeparator" w:id="0">
    <w:p w14:paraId="61C0E27D" w14:textId="77777777" w:rsidR="00454196" w:rsidRDefault="00454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57D29" w14:textId="77777777" w:rsidR="00A072CE" w:rsidRDefault="00297523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0" locked="0" layoutInCell="1" allowOverlap="1" wp14:anchorId="3EF5C29F" wp14:editId="75382A98">
          <wp:simplePos x="0" y="0"/>
          <wp:positionH relativeFrom="column">
            <wp:posOffset>-280035</wp:posOffset>
          </wp:positionH>
          <wp:positionV relativeFrom="paragraph">
            <wp:posOffset>-304800</wp:posOffset>
          </wp:positionV>
          <wp:extent cx="1828800" cy="75501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78F533D" w14:textId="77777777" w:rsidR="00A072CE" w:rsidRPr="001E024A" w:rsidRDefault="00A072CE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DD0AAC"/>
    <w:multiLevelType w:val="multilevel"/>
    <w:tmpl w:val="34BC5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38"/>
    <w:rsid w:val="00117511"/>
    <w:rsid w:val="001E024A"/>
    <w:rsid w:val="00297523"/>
    <w:rsid w:val="00320538"/>
    <w:rsid w:val="003B0FAA"/>
    <w:rsid w:val="003D70DE"/>
    <w:rsid w:val="00454196"/>
    <w:rsid w:val="0057709E"/>
    <w:rsid w:val="005F686E"/>
    <w:rsid w:val="00613958"/>
    <w:rsid w:val="00672E4A"/>
    <w:rsid w:val="006C31B5"/>
    <w:rsid w:val="007451DE"/>
    <w:rsid w:val="007659C7"/>
    <w:rsid w:val="007736BF"/>
    <w:rsid w:val="007961E9"/>
    <w:rsid w:val="009640F8"/>
    <w:rsid w:val="00972CE5"/>
    <w:rsid w:val="009C0BD5"/>
    <w:rsid w:val="00A072CE"/>
    <w:rsid w:val="00B66B4A"/>
    <w:rsid w:val="00B77590"/>
    <w:rsid w:val="00BE2643"/>
    <w:rsid w:val="00C84A02"/>
    <w:rsid w:val="00DC2926"/>
    <w:rsid w:val="00EE6E42"/>
    <w:rsid w:val="00F62292"/>
    <w:rsid w:val="00FB29F7"/>
    <w:rsid w:val="00FE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0EE291"/>
  <w15:chartTrackingRefBased/>
  <w15:docId w15:val="{91980800-9EC7-4AEB-AF3F-480BC8C1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1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cuments\Plantillas%20personalizadas%20de%20Office\Rubr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Rubrica</Template>
  <TotalTime>22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ITESM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 de Windows</dc:creator>
  <cp:keywords/>
  <dc:description/>
  <cp:lastModifiedBy>Hector '</cp:lastModifiedBy>
  <cp:revision>1</cp:revision>
  <dcterms:created xsi:type="dcterms:W3CDTF">2020-10-27T02:58:00Z</dcterms:created>
  <dcterms:modified xsi:type="dcterms:W3CDTF">2020-10-27T03:21:00Z</dcterms:modified>
</cp:coreProperties>
</file>